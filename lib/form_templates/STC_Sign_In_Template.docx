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6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890"/>
        <w:gridCol w:w="324"/>
        <w:gridCol w:w="1386"/>
        <w:gridCol w:w="234"/>
        <w:gridCol w:w="1836"/>
        <w:gridCol w:w="54"/>
        <w:gridCol w:w="1440"/>
        <w:gridCol w:w="118"/>
        <w:gridCol w:w="2042"/>
        <w:gridCol w:w="810"/>
        <w:gridCol w:w="360"/>
        <w:gridCol w:w="90"/>
        <w:gridCol w:w="1125"/>
        <w:gridCol w:w="1125"/>
      </w:tblGrid>
      <w:tr w:rsidR="00782F9C" w14:paraId="6CB19296" w14:textId="77777777">
        <w:trPr>
          <w:cantSplit/>
          <w:trHeight w:hRule="exact" w:val="440"/>
          <w:jc w:val="center"/>
        </w:trPr>
        <w:tc>
          <w:tcPr>
            <w:tcW w:w="12132" w:type="dxa"/>
            <w:gridSpan w:val="11"/>
            <w:tcBorders>
              <w:bottom w:val="nil"/>
              <w:right w:val="nil"/>
            </w:tcBorders>
          </w:tcPr>
          <w:bookmarkStart w:id="0" w:name="_GoBack"/>
          <w:bookmarkEnd w:id="0"/>
          <w:p w14:paraId="2123DC2E" w14:textId="77777777" w:rsidR="00782F9C" w:rsidRDefault="00FD3C61" w:rsidP="00782F9C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0FEBE43" wp14:editId="07D5EF34">
                      <wp:simplePos x="0" y="0"/>
                      <wp:positionH relativeFrom="column">
                        <wp:posOffset>3434715</wp:posOffset>
                      </wp:positionH>
                      <wp:positionV relativeFrom="paragraph">
                        <wp:posOffset>-176530</wp:posOffset>
                      </wp:positionV>
                      <wp:extent cx="2400300" cy="34290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ECCB99" w14:textId="77777777" w:rsidR="002D61EF" w:rsidRPr="00A92349" w:rsidRDefault="002D61EF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November 17-18, 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70.45pt;margin-top:-13.85pt;width:18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">
                      <v:textbox>
                        <w:txbxContent>
                          <w:p w14:paraId="2DECCB99" w14:textId="77777777" w:rsidR="002D61EF" w:rsidRPr="00A92349" w:rsidRDefault="002D61EF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November 17-18, 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2F9C">
              <w:t>STANDARDS AND TRAINING FOR CORRECTIONS PROGRAM</w:t>
            </w:r>
          </w:p>
          <w:p w14:paraId="77C2835C" w14:textId="77777777" w:rsidR="00782F9C" w:rsidRDefault="00782F9C">
            <w:r>
              <w:rPr>
                <w:rFonts w:ascii="Arial" w:hAnsi="Arial"/>
                <w:sz w:val="14"/>
              </w:rPr>
              <w:t>COURSE ROSTER</w:t>
            </w:r>
          </w:p>
          <w:p w14:paraId="7C365887" w14:textId="77777777" w:rsidR="00782F9C" w:rsidRDefault="00782F9C"/>
        </w:tc>
        <w:tc>
          <w:tcPr>
            <w:tcW w:w="2700" w:type="dxa"/>
            <w:gridSpan w:val="4"/>
            <w:tcBorders>
              <w:top w:val="single" w:sz="12" w:space="0" w:color="auto"/>
              <w:left w:val="single" w:sz="6" w:space="0" w:color="auto"/>
              <w:bottom w:val="nil"/>
            </w:tcBorders>
          </w:tcPr>
          <w:p w14:paraId="4BEF39D7" w14:textId="77777777" w:rsidR="00782F9C" w:rsidRDefault="00782F9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ATTN:  STC FIELD REPRESENTATIVE</w:t>
            </w:r>
          </w:p>
          <w:p w14:paraId="338ABE41" w14:textId="77777777" w:rsidR="00782F9C" w:rsidRDefault="002D61EF">
            <w:pPr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FIELD_REP</w:t>
            </w:r>
          </w:p>
        </w:tc>
      </w:tr>
      <w:tr w:rsidR="00782F9C" w14:paraId="15AA61C8" w14:textId="77777777">
        <w:trPr>
          <w:cantSplit/>
          <w:trHeight w:hRule="exact" w:val="440"/>
          <w:jc w:val="center"/>
        </w:trPr>
        <w:tc>
          <w:tcPr>
            <w:tcW w:w="1998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3516F90" w14:textId="77777777" w:rsidR="00782F9C" w:rsidRDefault="00782F9C">
            <w:pPr>
              <w:numPr>
                <w:ilvl w:val="0"/>
                <w:numId w:val="5"/>
              </w:numPr>
              <w:tabs>
                <w:tab w:val="clear" w:pos="720"/>
                <w:tab w:val="num" w:pos="-630"/>
              </w:tabs>
              <w:ind w:left="180" w:hanging="18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CERTIFICATION NUMBER</w:t>
            </w:r>
          </w:p>
          <w:p w14:paraId="1631D6E2" w14:textId="4D7ADBFB" w:rsidR="00782F9C" w:rsidRPr="004270C0" w:rsidRDefault="004270C0">
            <w:pPr>
              <w:tabs>
                <w:tab w:val="left" w:pos="180"/>
              </w:tabs>
              <w:spacing w:before="60"/>
              <w:ind w:left="180"/>
              <w:rPr>
                <w:rFonts w:ascii="Arial" w:hAnsi="Arial"/>
                <w:sz w:val="16"/>
              </w:rPr>
            </w:pPr>
            <w:r w:rsidRPr="004270C0">
              <w:rPr>
                <w:rFonts w:ascii="Arial" w:hAnsi="Arial"/>
                <w:sz w:val="16"/>
              </w:rPr>
              <w:t>CERT_</w:t>
            </w:r>
            <w:r w:rsidR="00A76EAC" w:rsidRPr="004270C0">
              <w:rPr>
                <w:rFonts w:ascii="Arial" w:hAnsi="Arial"/>
                <w:sz w:val="16"/>
              </w:rPr>
              <w:t>NUMBER</w:t>
            </w:r>
          </w:p>
          <w:p w14:paraId="110D616A" w14:textId="77777777" w:rsidR="00782F9C" w:rsidRDefault="00782F9C">
            <w:pPr>
              <w:ind w:left="360"/>
              <w:rPr>
                <w:rFonts w:ascii="Arial" w:hAnsi="Arial"/>
                <w:b/>
                <w:sz w:val="12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95ED3A8" w14:textId="77777777" w:rsidR="00782F9C" w:rsidRDefault="00782F9C">
            <w:pPr>
              <w:numPr>
                <w:ilvl w:val="0"/>
                <w:numId w:val="1"/>
              </w:numPr>
              <w:tabs>
                <w:tab w:val="clear" w:pos="720"/>
                <w:tab w:val="num" w:pos="-122"/>
                <w:tab w:val="left" w:pos="238"/>
              </w:tabs>
              <w:ind w:left="58" w:firstLine="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COURSE START DATE</w:t>
            </w:r>
          </w:p>
          <w:p w14:paraId="55EABE0E" w14:textId="77777777" w:rsidR="00782F9C" w:rsidRDefault="00782F9C" w:rsidP="00812501">
            <w:pPr>
              <w:tabs>
                <w:tab w:val="left" w:pos="238"/>
              </w:tabs>
              <w:spacing w:before="60"/>
              <w:ind w:left="58"/>
              <w:rPr>
                <w:rFonts w:ascii="Arial" w:hAnsi="Arial"/>
                <w:bCs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 xml:space="preserve">      </w:t>
            </w:r>
            <w:r w:rsidR="00A76EAC">
              <w:rPr>
                <w:rFonts w:ascii="Arial" w:hAnsi="Arial"/>
                <w:bCs/>
                <w:sz w:val="16"/>
              </w:rPr>
              <w:t>START_DATE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989F9C0" w14:textId="77777777" w:rsidR="00782F9C" w:rsidRDefault="00782F9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COURSE END DATE</w:t>
            </w:r>
          </w:p>
          <w:p w14:paraId="2D3F0C59" w14:textId="77777777" w:rsidR="00782F9C" w:rsidRDefault="00A76EAC" w:rsidP="00A76EAC">
            <w:pPr>
              <w:spacing w:before="60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END_DATE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14:paraId="66C984C0" w14:textId="77777777" w:rsidR="00782F9C" w:rsidRDefault="00782F9C">
            <w:pPr>
              <w:numPr>
                <w:ilvl w:val="0"/>
                <w:numId w:val="6"/>
              </w:numPr>
              <w:tabs>
                <w:tab w:val="clear" w:pos="720"/>
                <w:tab w:val="left" w:pos="-198"/>
                <w:tab w:val="num" w:pos="-108"/>
              </w:tabs>
              <w:ind w:left="162" w:hanging="18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LOCATION</w:t>
            </w:r>
          </w:p>
          <w:p w14:paraId="5BF6B275" w14:textId="77777777" w:rsidR="00782F9C" w:rsidRDefault="00A76EAC" w:rsidP="00782F9C">
            <w:pPr>
              <w:tabs>
                <w:tab w:val="left" w:pos="162"/>
              </w:tabs>
              <w:spacing w:before="60"/>
              <w:ind w:left="-18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LOCATION_TO_EDIT</w:t>
            </w:r>
          </w:p>
        </w:tc>
        <w:tc>
          <w:tcPr>
            <w:tcW w:w="1612" w:type="dxa"/>
            <w:gridSpan w:val="3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14:paraId="2229243F" w14:textId="77777777" w:rsidR="00782F9C" w:rsidRDefault="00782F9C">
            <w:pPr>
              <w:tabs>
                <w:tab w:val="left" w:pos="162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2"/>
              </w:rPr>
              <w:t>4.  CERTIFIED HOURS</w:t>
            </w:r>
          </w:p>
          <w:p w14:paraId="1F605463" w14:textId="1A9869C1" w:rsidR="00782F9C" w:rsidRDefault="00782F9C" w:rsidP="00FC593B">
            <w:pPr>
              <w:tabs>
                <w:tab w:val="left" w:pos="162"/>
              </w:tabs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r w:rsidR="00FC593B"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2852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14:paraId="4D922917" w14:textId="77777777" w:rsidR="00782F9C" w:rsidRDefault="00782F9C">
            <w:pPr>
              <w:rPr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5.  DATE CERTIFIED</w:t>
            </w:r>
          </w:p>
          <w:p w14:paraId="7B3F2A00" w14:textId="77777777" w:rsidR="00782F9C" w:rsidRDefault="00782F9C" w:rsidP="00812501">
            <w:pPr>
              <w:tabs>
                <w:tab w:val="left" w:pos="162"/>
              </w:tabs>
              <w:spacing w:before="60"/>
              <w:rPr>
                <w:rFonts w:ascii="Arial" w:hAnsi="Arial"/>
                <w:sz w:val="16"/>
              </w:rPr>
            </w:pPr>
            <w:r>
              <w:rPr>
                <w:b/>
                <w:sz w:val="16"/>
              </w:rPr>
              <w:tab/>
            </w:r>
            <w:r w:rsidR="00A76EAC">
              <w:rPr>
                <w:rFonts w:ascii="Arial" w:hAnsi="Arial"/>
                <w:sz w:val="16"/>
              </w:rPr>
              <w:t>CERTIFIED_DATE</w:t>
            </w:r>
          </w:p>
        </w:tc>
        <w:tc>
          <w:tcPr>
            <w:tcW w:w="2700" w:type="dxa"/>
            <w:gridSpan w:val="4"/>
            <w:tcBorders>
              <w:top w:val="single" w:sz="6" w:space="0" w:color="auto"/>
              <w:left w:val="nil"/>
              <w:bottom w:val="double" w:sz="6" w:space="0" w:color="auto"/>
            </w:tcBorders>
          </w:tcPr>
          <w:p w14:paraId="413B2940" w14:textId="77777777" w:rsidR="00782F9C" w:rsidRDefault="00782F9C">
            <w:pPr>
              <w:spacing w:before="120"/>
              <w:jc w:val="center"/>
              <w:rPr>
                <w:b/>
              </w:rPr>
            </w:pPr>
            <w:r>
              <w:rPr>
                <w:rFonts w:ascii="Arial" w:hAnsi="Arial"/>
                <w:b/>
                <w:sz w:val="12"/>
              </w:rPr>
              <w:t xml:space="preserve">PAGE 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FORMTEXT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1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2"/>
              </w:rPr>
              <w:t xml:space="preserve">   OF 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FORMTEXT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1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2"/>
              </w:rPr>
              <w:t xml:space="preserve">  PAGES</w:t>
            </w:r>
          </w:p>
        </w:tc>
      </w:tr>
      <w:tr w:rsidR="00782F9C" w14:paraId="2987B660" w14:textId="77777777">
        <w:trPr>
          <w:cantSplit/>
          <w:jc w:val="center"/>
        </w:trPr>
        <w:tc>
          <w:tcPr>
            <w:tcW w:w="5832" w:type="dxa"/>
            <w:gridSpan w:val="5"/>
            <w:tcBorders>
              <w:top w:val="nil"/>
              <w:bottom w:val="single" w:sz="6" w:space="0" w:color="auto"/>
              <w:right w:val="nil"/>
            </w:tcBorders>
          </w:tcPr>
          <w:p w14:paraId="4475EDDA" w14:textId="77777777" w:rsidR="00782F9C" w:rsidRDefault="00782F9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6.  COURSE TITLE</w:t>
            </w:r>
          </w:p>
          <w:p w14:paraId="7B32A6DF" w14:textId="7739EDF4" w:rsidR="00782F9C" w:rsidRDefault="00782F9C" w:rsidP="00062177">
            <w:pPr>
              <w:tabs>
                <w:tab w:val="left" w:pos="180"/>
              </w:tabs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r w:rsidR="00062177">
              <w:rPr>
                <w:rFonts w:ascii="Arial" w:hAnsi="Arial"/>
                <w:sz w:val="16"/>
              </w:rPr>
              <w:t>TITLE_COURSE</w:t>
            </w:r>
          </w:p>
        </w:tc>
        <w:tc>
          <w:tcPr>
            <w:tcW w:w="6300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138C1AE" w14:textId="77777777" w:rsidR="00782F9C" w:rsidRDefault="00782F9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7.  TRAINING PROVIDER</w:t>
            </w:r>
          </w:p>
          <w:p w14:paraId="596B160A" w14:textId="77777777" w:rsidR="00782F9C" w:rsidRDefault="00782F9C" w:rsidP="00782F9C">
            <w:pPr>
              <w:tabs>
                <w:tab w:val="left" w:pos="162"/>
              </w:tabs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ab/>
            </w:r>
            <w:r>
              <w:rPr>
                <w:rFonts w:ascii="Arial" w:hAnsi="Arial"/>
                <w:sz w:val="16"/>
              </w:rPr>
              <w:t>One Circle Foundation</w:t>
            </w:r>
          </w:p>
        </w:tc>
        <w:tc>
          <w:tcPr>
            <w:tcW w:w="2700" w:type="dxa"/>
            <w:gridSpan w:val="4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7C3951B3" w14:textId="77777777" w:rsidR="00782F9C" w:rsidRDefault="00782F9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8.  TELEPHONE NUMBER</w:t>
            </w:r>
          </w:p>
          <w:p w14:paraId="3E003896" w14:textId="77777777" w:rsidR="00782F9C" w:rsidRDefault="00782F9C" w:rsidP="00782F9C">
            <w:pPr>
              <w:spacing w:before="60" w:after="60"/>
              <w:jc w:val="center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sz w:val="16"/>
              </w:rPr>
              <w:t>415-419-5119</w:t>
            </w:r>
          </w:p>
        </w:tc>
      </w:tr>
      <w:tr w:rsidR="00782F9C" w14:paraId="0ED1F12A" w14:textId="77777777">
        <w:trPr>
          <w:cantSplit/>
          <w:trHeight w:hRule="exact" w:val="440"/>
          <w:jc w:val="center"/>
        </w:trPr>
        <w:tc>
          <w:tcPr>
            <w:tcW w:w="12132" w:type="dxa"/>
            <w:gridSpan w:val="11"/>
            <w:tcBorders>
              <w:top w:val="nil"/>
              <w:bottom w:val="double" w:sz="6" w:space="0" w:color="auto"/>
              <w:right w:val="nil"/>
            </w:tcBorders>
          </w:tcPr>
          <w:p w14:paraId="566C3938" w14:textId="77777777" w:rsidR="00782F9C" w:rsidRDefault="00782F9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9.  LIST ONLY INSTRUCTORS FOR THIS COURSE PRESENTATION</w:t>
            </w:r>
          </w:p>
          <w:p w14:paraId="10DC09F7" w14:textId="77777777" w:rsidR="00782F9C" w:rsidRDefault="00782F9C" w:rsidP="00782F9C">
            <w:pPr>
              <w:tabs>
                <w:tab w:val="left" w:pos="180"/>
              </w:tabs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Giovanna Taormina, Executive Director &amp; Victoria Mahand, Trainer</w:t>
            </w:r>
          </w:p>
        </w:tc>
        <w:tc>
          <w:tcPr>
            <w:tcW w:w="2700" w:type="dxa"/>
            <w:gridSpan w:val="4"/>
            <w:tcBorders>
              <w:top w:val="nil"/>
              <w:left w:val="single" w:sz="6" w:space="0" w:color="auto"/>
              <w:bottom w:val="double" w:sz="6" w:space="0" w:color="auto"/>
            </w:tcBorders>
          </w:tcPr>
          <w:p w14:paraId="6476FC6E" w14:textId="77777777" w:rsidR="00782F9C" w:rsidRDefault="00782F9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10.  TOTAL PARTICIPANTS</w:t>
            </w:r>
          </w:p>
          <w:p w14:paraId="43BEEE8A" w14:textId="6CAEEEA2" w:rsidR="00782F9C" w:rsidRDefault="00782F9C" w:rsidP="00A11C6C">
            <w:pPr>
              <w:tabs>
                <w:tab w:val="left" w:pos="223"/>
              </w:tabs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r w:rsidR="00A11C6C">
              <w:rPr>
                <w:rFonts w:ascii="Arial" w:hAnsi="Arial"/>
                <w:sz w:val="16"/>
              </w:rPr>
              <w:t>TOTAL_PART</w:t>
            </w:r>
          </w:p>
        </w:tc>
      </w:tr>
      <w:tr w:rsidR="00782F9C" w14:paraId="60635CEA" w14:textId="77777777">
        <w:trPr>
          <w:cantSplit/>
          <w:trHeight w:val="432"/>
          <w:jc w:val="center"/>
        </w:trPr>
        <w:tc>
          <w:tcPr>
            <w:tcW w:w="4212" w:type="dxa"/>
            <w:gridSpan w:val="3"/>
            <w:vMerge w:val="restart"/>
            <w:tcBorders>
              <w:top w:val="nil"/>
              <w:bottom w:val="nil"/>
              <w:right w:val="single" w:sz="6" w:space="0" w:color="auto"/>
            </w:tcBorders>
            <w:shd w:val="pct12" w:color="auto" w:fill="auto"/>
          </w:tcPr>
          <w:p w14:paraId="271D813F" w14:textId="77777777" w:rsidR="00782F9C" w:rsidRDefault="00782F9C">
            <w:pPr>
              <w:spacing w:before="3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11</w:t>
            </w:r>
            <w:r>
              <w:rPr>
                <w:b/>
                <w:sz w:val="14"/>
              </w:rPr>
              <w:t>.</w:t>
            </w:r>
            <w:r>
              <w:rPr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 xml:space="preserve"> NAME (LAST, FIRST, MIDDLE INITIAL)</w:t>
            </w:r>
          </w:p>
          <w:p w14:paraId="31F40F13" w14:textId="77777777" w:rsidR="00782F9C" w:rsidRDefault="00782F9C">
            <w:pPr>
              <w:jc w:val="center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(TYPE OR PRINT LEGIBLY)</w:t>
            </w:r>
          </w:p>
        </w:tc>
        <w:tc>
          <w:tcPr>
            <w:tcW w:w="3510" w:type="dxa"/>
            <w:gridSpan w:val="4"/>
            <w:vMerge w:val="restart"/>
            <w:tcBorders>
              <w:top w:val="nil"/>
              <w:bottom w:val="nil"/>
              <w:right w:val="nil"/>
            </w:tcBorders>
            <w:shd w:val="pct12" w:color="auto" w:fill="auto"/>
          </w:tcPr>
          <w:p w14:paraId="7AF326C9" w14:textId="77777777" w:rsidR="00782F9C" w:rsidRDefault="00782F9C">
            <w:pPr>
              <w:spacing w:before="40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12.  TRAINEE SIGNATURE</w:t>
            </w:r>
          </w:p>
        </w:tc>
        <w:tc>
          <w:tcPr>
            <w:tcW w:w="3600" w:type="dxa"/>
            <w:gridSpan w:val="3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pct12" w:color="auto" w:fill="auto"/>
          </w:tcPr>
          <w:p w14:paraId="5D23F9E2" w14:textId="77777777" w:rsidR="00782F9C" w:rsidRDefault="00782F9C">
            <w:pPr>
              <w:spacing w:before="40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13.  COMPLETE NAME OF AGENCY</w:t>
            </w:r>
          </w:p>
        </w:tc>
        <w:tc>
          <w:tcPr>
            <w:tcW w:w="1260" w:type="dxa"/>
            <w:gridSpan w:val="3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pct12" w:color="auto" w:fill="auto"/>
          </w:tcPr>
          <w:p w14:paraId="48363F86" w14:textId="77777777" w:rsidR="00782F9C" w:rsidRDefault="00782F9C">
            <w:pPr>
              <w:spacing w:before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14.  HOURS ATTENDED</w:t>
            </w:r>
          </w:p>
          <w:p w14:paraId="642FCB26" w14:textId="77777777" w:rsidR="00782F9C" w:rsidRDefault="00782F9C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0"/>
              </w:rPr>
              <w:t>(TO BE COMPLETED BY PROVIDER REPRESENTATIVE ONLY</w:t>
            </w:r>
            <w:r>
              <w:rPr>
                <w:rFonts w:ascii="Arial" w:hAnsi="Arial"/>
                <w:b/>
                <w:sz w:val="12"/>
              </w:rPr>
              <w:t>)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</w:tcBorders>
            <w:shd w:val="pct12" w:color="auto" w:fill="auto"/>
          </w:tcPr>
          <w:p w14:paraId="189157FC" w14:textId="77777777" w:rsidR="00782F9C" w:rsidRDefault="00782F9C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15.  CORE COURSE</w:t>
            </w:r>
          </w:p>
          <w:p w14:paraId="1AE91699" w14:textId="77777777" w:rsidR="00782F9C" w:rsidRDefault="00782F9C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ONLY</w:t>
            </w:r>
          </w:p>
          <w:p w14:paraId="7B1499F6" w14:textId="77777777" w:rsidR="00782F9C" w:rsidRDefault="00782F9C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SATISFACTORY COMPLETION</w:t>
            </w:r>
          </w:p>
        </w:tc>
      </w:tr>
      <w:tr w:rsidR="00782F9C" w14:paraId="56EAEAEA" w14:textId="77777777">
        <w:trPr>
          <w:cantSplit/>
          <w:jc w:val="center"/>
        </w:trPr>
        <w:tc>
          <w:tcPr>
            <w:tcW w:w="4212" w:type="dxa"/>
            <w:gridSpan w:val="3"/>
            <w:vMerge/>
            <w:tcBorders>
              <w:top w:val="nil"/>
              <w:bottom w:val="nil"/>
              <w:right w:val="single" w:sz="6" w:space="0" w:color="auto"/>
            </w:tcBorders>
            <w:shd w:val="pct12" w:color="auto" w:fill="auto"/>
          </w:tcPr>
          <w:p w14:paraId="5EF0623C" w14:textId="77777777" w:rsidR="00782F9C" w:rsidRDefault="00782F9C">
            <w:pPr>
              <w:spacing w:before="320"/>
              <w:jc w:val="center"/>
              <w:rPr>
                <w:b/>
                <w:sz w:val="14"/>
              </w:rPr>
            </w:pPr>
          </w:p>
        </w:tc>
        <w:tc>
          <w:tcPr>
            <w:tcW w:w="3510" w:type="dxa"/>
            <w:gridSpan w:val="4"/>
            <w:vMerge/>
            <w:tcBorders>
              <w:top w:val="nil"/>
              <w:bottom w:val="nil"/>
              <w:right w:val="nil"/>
            </w:tcBorders>
            <w:shd w:val="pct12" w:color="auto" w:fill="auto"/>
          </w:tcPr>
          <w:p w14:paraId="46F580D9" w14:textId="77777777" w:rsidR="00782F9C" w:rsidRDefault="00782F9C">
            <w:pPr>
              <w:spacing w:before="40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600" w:type="dxa"/>
            <w:gridSpan w:val="3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pct12" w:color="auto" w:fill="auto"/>
          </w:tcPr>
          <w:p w14:paraId="535CD1A2" w14:textId="77777777" w:rsidR="00782F9C" w:rsidRDefault="00782F9C">
            <w:pPr>
              <w:spacing w:before="40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60" w:type="dxa"/>
            <w:gridSpan w:val="3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pct12" w:color="auto" w:fill="auto"/>
          </w:tcPr>
          <w:p w14:paraId="2AE314A9" w14:textId="77777777" w:rsidR="00782F9C" w:rsidRDefault="00782F9C">
            <w:pPr>
              <w:spacing w:before="2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12" w:color="auto" w:fill="auto"/>
          </w:tcPr>
          <w:p w14:paraId="649C64F2" w14:textId="77777777" w:rsidR="00782F9C" w:rsidRDefault="00782F9C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YES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</w:tcBorders>
            <w:shd w:val="pct12" w:color="auto" w:fill="auto"/>
          </w:tcPr>
          <w:p w14:paraId="5ED971AD" w14:textId="77777777" w:rsidR="00782F9C" w:rsidRDefault="00782F9C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NO</w:t>
            </w:r>
          </w:p>
        </w:tc>
      </w:tr>
      <w:tr w:rsidR="00782F9C" w14:paraId="5F824101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2F086" w14:textId="77777777" w:rsidR="00782F9C" w:rsidRDefault="00782F9C">
            <w:pPr>
              <w:tabs>
                <w:tab w:val="left" w:pos="450"/>
              </w:tabs>
              <w:spacing w:before="40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double" w:sz="6" w:space="0" w:color="auto"/>
              <w:bottom w:val="single" w:sz="6" w:space="0" w:color="auto"/>
              <w:right w:val="nil"/>
            </w:tcBorders>
          </w:tcPr>
          <w:p w14:paraId="5C11EC2A" w14:textId="77777777" w:rsidR="00782F9C" w:rsidRDefault="00782F9C"/>
        </w:tc>
        <w:tc>
          <w:tcPr>
            <w:tcW w:w="3600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9DFCE5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BBDC6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5AC33F1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double" w:sz="6" w:space="0" w:color="auto"/>
              <w:left w:val="nil"/>
              <w:bottom w:val="single" w:sz="6" w:space="0" w:color="auto"/>
            </w:tcBorders>
          </w:tcPr>
          <w:p w14:paraId="3A516451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4C6B3FAC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04AB71" w14:textId="77777777" w:rsidR="00782F9C" w:rsidRDefault="00782F9C">
            <w:pPr>
              <w:tabs>
                <w:tab w:val="left" w:pos="450"/>
              </w:tabs>
              <w:spacing w:before="40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0531CCFF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291F5ED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7425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386A43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</w:tcPr>
          <w:p w14:paraId="7551565E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62F4302A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9767623" w14:textId="77777777" w:rsidR="00782F9C" w:rsidRDefault="00782F9C">
            <w:pPr>
              <w:tabs>
                <w:tab w:val="left" w:pos="450"/>
              </w:tabs>
              <w:spacing w:before="40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609EEF95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C5A2349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88089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637D985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</w:tcBorders>
          </w:tcPr>
          <w:p w14:paraId="77A07D4F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326A9AA9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CE8ADD3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15614714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FF0926C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E1000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128B6E1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</w:tcBorders>
          </w:tcPr>
          <w:p w14:paraId="61FC9846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1FB2E561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BC0815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4E8EDA6E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95E8EC4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7E91F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DD6FDAA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</w:tcBorders>
          </w:tcPr>
          <w:p w14:paraId="2BCE2D76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5CC3A57C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D168817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546FA9A1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ACB6612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79F8C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D50A3FC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AFEA7E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25BBB4FC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8B06B59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7.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0313255B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08CB661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D6210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AE7BA7C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14:paraId="16E9E325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4F5BD552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D1ADBA9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8.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7A69B5C0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46E76A8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ADC7A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D791F2A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14:paraId="5AAD8F35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751B9389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113884E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9.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3560BFD3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BABD0ED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AF4AE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099639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</w:tcPr>
          <w:p w14:paraId="63D4C878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2523A9A0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DF7D6D8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10.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67FA01D8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D25B274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BF711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9820271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A49CE3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754AFB16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42F2E06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11.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0105804A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B173DC5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992D2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57268F0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14:paraId="7130B98B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410BC111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88F62EB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0FD2A8D1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FA30C6E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09BC5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704BD2A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14:paraId="0BD9E3FB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748E6B9B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AFA7B72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13.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765EAF2F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9739822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02625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4E43274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14:paraId="21708441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600A9882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C309C7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14.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535AE37F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0D64E8F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0B279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21B7C5D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14:paraId="737EBC4C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23FDE61C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189AF89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15.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6A1FDB5B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32F21ED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56235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5054E50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14:paraId="679A42B4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08EB7ACB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E71772B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16.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41F592E6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5115913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2E760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FC30D90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14:paraId="28EC364A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33CAB5EE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CD28347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17.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43032A36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B773746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07A94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CBB6D3C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14:paraId="1D5A7F19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288E4350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nil"/>
              <w:right w:val="single" w:sz="6" w:space="0" w:color="auto"/>
            </w:tcBorders>
            <w:vAlign w:val="center"/>
          </w:tcPr>
          <w:p w14:paraId="02B228C2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18.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nil"/>
              <w:right w:val="nil"/>
            </w:tcBorders>
          </w:tcPr>
          <w:p w14:paraId="07D23DEC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79E36FE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B077D7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F2724C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</w:tcPr>
          <w:p w14:paraId="5F17A127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5A000502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92E59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19.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7F3407CF" w14:textId="77777777" w:rsidR="00782F9C" w:rsidRDefault="00782F9C"/>
        </w:tc>
        <w:tc>
          <w:tcPr>
            <w:tcW w:w="36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1C9D98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67A68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D22A55F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</w:tcBorders>
          </w:tcPr>
          <w:p w14:paraId="652F1330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0781D502" w14:textId="77777777"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nil"/>
              <w:right w:val="single" w:sz="6" w:space="0" w:color="auto"/>
            </w:tcBorders>
            <w:vAlign w:val="center"/>
          </w:tcPr>
          <w:p w14:paraId="4DCCFF22" w14:textId="77777777"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20.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nil"/>
              <w:right w:val="nil"/>
            </w:tcBorders>
          </w:tcPr>
          <w:p w14:paraId="4C649A49" w14:textId="77777777"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A7FC1AE" w14:textId="77777777"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35FDEA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C5ABB59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</w:tcBorders>
          </w:tcPr>
          <w:p w14:paraId="0FD207CC" w14:textId="77777777"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 w14:paraId="09E47833" w14:textId="77777777">
        <w:trPr>
          <w:cantSplit/>
          <w:jc w:val="center"/>
        </w:trPr>
        <w:tc>
          <w:tcPr>
            <w:tcW w:w="14832" w:type="dxa"/>
            <w:gridSpan w:val="15"/>
            <w:tcBorders>
              <w:top w:val="double" w:sz="6" w:space="0" w:color="auto"/>
              <w:bottom w:val="nil"/>
            </w:tcBorders>
          </w:tcPr>
          <w:p w14:paraId="1AD57489" w14:textId="77777777" w:rsidR="00782F9C" w:rsidRDefault="00782F9C">
            <w:pPr>
              <w:spacing w:before="60" w:after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16.  I CERTIFY THE ABOVE INFORMATION IS CORRECT</w:t>
            </w:r>
          </w:p>
        </w:tc>
      </w:tr>
      <w:tr w:rsidR="00782F9C" w14:paraId="4C669517" w14:textId="77777777">
        <w:trPr>
          <w:cantSplit/>
          <w:trHeight w:hRule="exact" w:val="440"/>
          <w:jc w:val="center"/>
        </w:trPr>
        <w:tc>
          <w:tcPr>
            <w:tcW w:w="9162" w:type="dxa"/>
            <w:gridSpan w:val="8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CE3FA7F" w14:textId="77777777" w:rsidR="00782F9C" w:rsidRDefault="00782F9C" w:rsidP="00782F9C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NAME AND TITLE</w:t>
            </w:r>
          </w:p>
          <w:p w14:paraId="710D95ED" w14:textId="77777777" w:rsidR="00782F9C" w:rsidRDefault="00782F9C" w:rsidP="00782F9C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Giovanna Taormina, Executive Director</w:t>
            </w:r>
          </w:p>
          <w:p w14:paraId="313DA35A" w14:textId="77777777" w:rsidR="00782F9C" w:rsidRPr="00FB4BBB" w:rsidRDefault="00782F9C" w:rsidP="00782F9C">
            <w:pPr>
              <w:spacing w:before="40"/>
              <w:rPr>
                <w:rFonts w:ascii="Arial" w:hAnsi="Arial"/>
                <w:sz w:val="14"/>
              </w:rPr>
            </w:pPr>
          </w:p>
          <w:p w14:paraId="24B09015" w14:textId="77777777" w:rsidR="00782F9C" w:rsidRDefault="00782F9C" w:rsidP="00782F9C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333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14:paraId="24944E0C" w14:textId="77777777" w:rsidR="00782F9C" w:rsidRDefault="00782F9C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AUTHORIZED SIGNATURE</w:t>
            </w:r>
          </w:p>
        </w:tc>
        <w:tc>
          <w:tcPr>
            <w:tcW w:w="234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6882E2B8" w14:textId="77777777" w:rsidR="00782F9C" w:rsidRDefault="00782F9C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DATE</w:t>
            </w:r>
          </w:p>
          <w:p w14:paraId="0040AE2D" w14:textId="77777777" w:rsidR="00782F9C" w:rsidRDefault="00782F9C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FORMTEXT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</w:tbl>
    <w:p w14:paraId="16727BA9" w14:textId="77777777" w:rsidR="00782F9C" w:rsidRDefault="00782F9C" w:rsidP="00782F9C"/>
    <w:sectPr w:rsidR="00782F9C">
      <w:pgSz w:w="15840" w:h="12240" w:orient="landscape" w:code="1"/>
      <w:pgMar w:top="432" w:right="432" w:bottom="432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22E99" w14:textId="77777777" w:rsidR="00B71A07" w:rsidRDefault="00B71A07">
      <w:r>
        <w:separator/>
      </w:r>
    </w:p>
  </w:endnote>
  <w:endnote w:type="continuationSeparator" w:id="0">
    <w:p w14:paraId="6A20427A" w14:textId="77777777" w:rsidR="00B71A07" w:rsidRDefault="00B71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07630" w14:textId="77777777" w:rsidR="00B71A07" w:rsidRDefault="00B71A07">
      <w:r>
        <w:separator/>
      </w:r>
    </w:p>
  </w:footnote>
  <w:footnote w:type="continuationSeparator" w:id="0">
    <w:p w14:paraId="6E3826E1" w14:textId="77777777" w:rsidR="00B71A07" w:rsidRDefault="00B71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D7C4F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DD5BD3"/>
    <w:multiLevelType w:val="hybridMultilevel"/>
    <w:tmpl w:val="043E40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24398A"/>
    <w:multiLevelType w:val="hybridMultilevel"/>
    <w:tmpl w:val="7A7C4EA0"/>
    <w:lvl w:ilvl="0" w:tplc="DB94775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0C05D4"/>
    <w:multiLevelType w:val="hybridMultilevel"/>
    <w:tmpl w:val="8E4A4150"/>
    <w:lvl w:ilvl="0" w:tplc="105254E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671F2"/>
    <w:multiLevelType w:val="hybridMultilevel"/>
    <w:tmpl w:val="CD2237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CE6561"/>
    <w:multiLevelType w:val="hybridMultilevel"/>
    <w:tmpl w:val="D2524CC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7B7786E"/>
    <w:multiLevelType w:val="hybridMultilevel"/>
    <w:tmpl w:val="1186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7ED14B9"/>
    <w:multiLevelType w:val="hybridMultilevel"/>
    <w:tmpl w:val="BD4460E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F343456"/>
    <w:multiLevelType w:val="hybridMultilevel"/>
    <w:tmpl w:val="9806B0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49"/>
    <w:rsid w:val="00062177"/>
    <w:rsid w:val="000B6487"/>
    <w:rsid w:val="00191839"/>
    <w:rsid w:val="002D61EF"/>
    <w:rsid w:val="004270C0"/>
    <w:rsid w:val="004A205B"/>
    <w:rsid w:val="00564D52"/>
    <w:rsid w:val="00782F9C"/>
    <w:rsid w:val="007E4649"/>
    <w:rsid w:val="00812501"/>
    <w:rsid w:val="009333BE"/>
    <w:rsid w:val="00A11C6C"/>
    <w:rsid w:val="00A76EAC"/>
    <w:rsid w:val="00A92349"/>
    <w:rsid w:val="00B71A07"/>
    <w:rsid w:val="00F245D5"/>
    <w:rsid w:val="00F674FF"/>
    <w:rsid w:val="00FC593B"/>
    <w:rsid w:val="00FD3C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0792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198"/>
      </w:tabs>
      <w:outlineLvl w:val="0"/>
    </w:pPr>
    <w:rPr>
      <w:rFonts w:ascii="Arial" w:hAnsi="Arial"/>
      <w:b/>
      <w:sz w:val="1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Pr>
      <w:rFonts w:ascii="Arial" w:hAnsi="Arial"/>
      <w:b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iovanna\My%20Documents\a%20lg-pw\Leading%20Girls'%20Circle%20Materials\Handouts-Workshop\STC%20Ros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Settings\Giovanna\My Documents\a lg-pw\Leading Girls' Circle Materials\Handouts-Workshop\STC Roster.dot</Template>
  <TotalTime>1</TotalTime>
  <Pages>1</Pages>
  <Words>465</Words>
  <Characters>2655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STANDARDS AND TRAINING FOR CORRECTIONS PROGRAM</vt:lpstr>
    </vt:vector>
  </TitlesOfParts>
  <Company>Board of Corrections</Company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AND TRAINING FOR CORRECTIONS PROGRAM</dc:title>
  <dc:subject/>
  <dc:creator>Giovanna Taormina</dc:creator>
  <cp:keywords/>
  <cp:lastModifiedBy>Jay Iyer</cp:lastModifiedBy>
  <cp:revision>2</cp:revision>
  <cp:lastPrinted>2015-11-16T18:04:00Z</cp:lastPrinted>
  <dcterms:created xsi:type="dcterms:W3CDTF">2016-04-06T23:00:00Z</dcterms:created>
  <dcterms:modified xsi:type="dcterms:W3CDTF">2016-04-06T23:00:00Z</dcterms:modified>
</cp:coreProperties>
</file>