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6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1890"/>
        <w:gridCol w:w="324"/>
        <w:gridCol w:w="1386"/>
        <w:gridCol w:w="234"/>
        <w:gridCol w:w="1836"/>
        <w:gridCol w:w="54"/>
        <w:gridCol w:w="1440"/>
        <w:gridCol w:w="118"/>
        <w:gridCol w:w="2042"/>
        <w:gridCol w:w="810"/>
        <w:gridCol w:w="360"/>
        <w:gridCol w:w="90"/>
        <w:gridCol w:w="1125"/>
        <w:gridCol w:w="1125"/>
      </w:tblGrid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440"/>
          <w:jc w:val="center"/>
        </w:trPr>
        <w:tc>
          <w:tcPr>
            <w:tcW w:w="12132" w:type="dxa"/>
            <w:gridSpan w:val="11"/>
            <w:tcBorders>
              <w:bottom w:val="nil"/>
              <w:right w:val="nil"/>
            </w:tcBorders>
          </w:tcPr>
          <w:p w:rsidR="00782F9C" w:rsidRDefault="00027F04" w:rsidP="00782F9C">
            <w:pPr>
              <w:pStyle w:val="Heading1"/>
            </w:pPr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3434715</wp:posOffset>
                      </wp:positionH>
                      <wp:positionV relativeFrom="paragraph">
                        <wp:posOffset>-176530</wp:posOffset>
                      </wp:positionV>
                      <wp:extent cx="2400300" cy="34290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2F9C" w:rsidRPr="00A92349" w:rsidRDefault="00812501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November 17-18</w:t>
                                  </w:r>
                                  <w:r w:rsidR="007E4649">
                                    <w:rPr>
                                      <w:b/>
                                    </w:rPr>
                                    <w:t>, 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70.45pt;margin-top:-13.85pt;width:18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">
                      <v:textbox>
                        <w:txbxContent>
                          <w:p w:rsidR="00782F9C" w:rsidRPr="00A92349" w:rsidRDefault="00812501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November 17-18</w:t>
                            </w:r>
                            <w:r w:rsidR="007E4649">
                              <w:rPr>
                                <w:b/>
                              </w:rPr>
                              <w:t>, 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82F9C">
              <w:t>STANDARDS AND TRAINING FOR CORRECTIONS PROGRAM</w:t>
            </w:r>
          </w:p>
          <w:p w:rsidR="00782F9C" w:rsidRDefault="00782F9C">
            <w:r>
              <w:rPr>
                <w:rFonts w:ascii="Arial" w:hAnsi="Arial"/>
                <w:sz w:val="14"/>
              </w:rPr>
              <w:t>COURSE ROSTER</w:t>
            </w:r>
          </w:p>
          <w:p w:rsidR="00782F9C" w:rsidRDefault="00782F9C"/>
        </w:tc>
        <w:tc>
          <w:tcPr>
            <w:tcW w:w="2700" w:type="dxa"/>
            <w:gridSpan w:val="4"/>
            <w:tcBorders>
              <w:top w:val="single" w:sz="12" w:space="0" w:color="auto"/>
              <w:left w:val="single" w:sz="6" w:space="0" w:color="auto"/>
              <w:bottom w:val="nil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ATTN:  STC FIELD REPRESENTATIVE</w:t>
            </w:r>
          </w:p>
          <w:p w:rsidR="00782F9C" w:rsidRDefault="00782F9C" w:rsidP="002A54F0">
            <w:pPr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2A54F0">
              <w:rPr>
                <w:rFonts w:ascii="Arial" w:hAnsi="Arial"/>
                <w:sz w:val="16"/>
              </w:rPr>
              <w:t>FIELD_REP</w:t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440"/>
          <w:jc w:val="center"/>
        </w:trPr>
        <w:tc>
          <w:tcPr>
            <w:tcW w:w="1998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82F9C" w:rsidRDefault="00782F9C">
            <w:pPr>
              <w:numPr>
                <w:ilvl w:val="0"/>
                <w:numId w:val="5"/>
              </w:numPr>
              <w:tabs>
                <w:tab w:val="clear" w:pos="720"/>
                <w:tab w:val="num" w:pos="-630"/>
              </w:tabs>
              <w:ind w:left="180" w:hanging="18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CERTIFICATION NUMBER</w:t>
            </w:r>
          </w:p>
          <w:p w:rsidR="00782F9C" w:rsidRDefault="002A54F0">
            <w:pPr>
              <w:tabs>
                <w:tab w:val="left" w:pos="180"/>
              </w:tabs>
              <w:spacing w:before="60"/>
              <w:ind w:left="18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CERT_NUMBER</w:t>
            </w:r>
          </w:p>
          <w:p w:rsidR="00782F9C" w:rsidRDefault="00782F9C">
            <w:pPr>
              <w:ind w:left="360"/>
              <w:rPr>
                <w:rFonts w:ascii="Arial" w:hAnsi="Arial"/>
                <w:b/>
                <w:sz w:val="12"/>
              </w:rPr>
            </w:pPr>
          </w:p>
        </w:tc>
        <w:tc>
          <w:tcPr>
            <w:tcW w:w="1890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82F9C" w:rsidRDefault="00782F9C">
            <w:pPr>
              <w:numPr>
                <w:ilvl w:val="0"/>
                <w:numId w:val="1"/>
              </w:numPr>
              <w:tabs>
                <w:tab w:val="clear" w:pos="720"/>
                <w:tab w:val="num" w:pos="-122"/>
                <w:tab w:val="left" w:pos="238"/>
              </w:tabs>
              <w:ind w:left="58" w:firstLine="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COURSE START DATE</w:t>
            </w:r>
          </w:p>
          <w:p w:rsidR="00782F9C" w:rsidRDefault="00782F9C" w:rsidP="00812501">
            <w:pPr>
              <w:tabs>
                <w:tab w:val="left" w:pos="238"/>
              </w:tabs>
              <w:spacing w:before="60"/>
              <w:ind w:left="58"/>
              <w:rPr>
                <w:rFonts w:ascii="Arial" w:hAnsi="Arial"/>
                <w:bCs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 xml:space="preserve">      </w:t>
            </w:r>
            <w:r w:rsidR="002A54F0">
              <w:rPr>
                <w:rFonts w:ascii="Arial" w:hAnsi="Arial"/>
                <w:bCs/>
                <w:sz w:val="16"/>
              </w:rPr>
              <w:t>START_DATE</w:t>
            </w:r>
          </w:p>
        </w:tc>
        <w:tc>
          <w:tcPr>
            <w:tcW w:w="1710" w:type="dxa"/>
            <w:gridSpan w:val="2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COURSE END DATE</w:t>
            </w:r>
          </w:p>
          <w:p w:rsidR="00782F9C" w:rsidRDefault="002A54F0" w:rsidP="00782F9C">
            <w:pPr>
              <w:spacing w:before="60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END_DATE</w:t>
            </w:r>
          </w:p>
        </w:tc>
        <w:tc>
          <w:tcPr>
            <w:tcW w:w="2070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782F9C" w:rsidRDefault="00782F9C">
            <w:pPr>
              <w:numPr>
                <w:ilvl w:val="0"/>
                <w:numId w:val="6"/>
              </w:numPr>
              <w:tabs>
                <w:tab w:val="clear" w:pos="720"/>
                <w:tab w:val="left" w:pos="-198"/>
                <w:tab w:val="num" w:pos="-108"/>
              </w:tabs>
              <w:ind w:left="162" w:hanging="180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LOCATION</w:t>
            </w:r>
          </w:p>
          <w:p w:rsidR="00782F9C" w:rsidRDefault="002A54F0" w:rsidP="00782F9C">
            <w:pPr>
              <w:tabs>
                <w:tab w:val="left" w:pos="162"/>
              </w:tabs>
              <w:spacing w:before="60"/>
              <w:ind w:left="-18"/>
              <w:rPr>
                <w:rFonts w:ascii="Arial" w:hAnsi="Arial"/>
                <w:bCs/>
                <w:sz w:val="16"/>
              </w:rPr>
            </w:pPr>
            <w:r>
              <w:rPr>
                <w:rFonts w:ascii="Arial" w:hAnsi="Arial"/>
                <w:bCs/>
                <w:sz w:val="16"/>
              </w:rPr>
              <w:t>LOCATION_TO_EDIT</w:t>
            </w:r>
          </w:p>
        </w:tc>
        <w:tc>
          <w:tcPr>
            <w:tcW w:w="1612" w:type="dxa"/>
            <w:gridSpan w:val="3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782F9C" w:rsidRDefault="00782F9C">
            <w:pPr>
              <w:tabs>
                <w:tab w:val="left" w:pos="162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2"/>
              </w:rPr>
              <w:t>4.  CERTIFIED HOURS</w:t>
            </w:r>
          </w:p>
          <w:p w:rsidR="00782F9C" w:rsidRDefault="00782F9C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13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2852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782F9C" w:rsidRDefault="00782F9C">
            <w:pPr>
              <w:rPr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5.  DATE CERTIFIED</w:t>
            </w:r>
          </w:p>
          <w:p w:rsidR="00782F9C" w:rsidRDefault="00782F9C" w:rsidP="00812501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b/>
                <w:sz w:val="16"/>
              </w:rPr>
              <w:tab/>
            </w:r>
          </w:p>
        </w:tc>
        <w:tc>
          <w:tcPr>
            <w:tcW w:w="2700" w:type="dxa"/>
            <w:gridSpan w:val="4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:rsidR="00782F9C" w:rsidRDefault="00782F9C">
            <w:pPr>
              <w:spacing w:before="120"/>
              <w:jc w:val="center"/>
              <w:rPr>
                <w:b/>
              </w:rPr>
            </w:pPr>
            <w:r>
              <w:rPr>
                <w:rFonts w:ascii="Arial" w:hAnsi="Arial"/>
                <w:b/>
                <w:sz w:val="12"/>
              </w:rPr>
              <w:t xml:space="preserve">PAGE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2"/>
              </w:rPr>
              <w:t xml:space="preserve">   OF  </w:t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1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2"/>
              </w:rPr>
              <w:t xml:space="preserve">  PAGES</w:t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5832" w:type="dxa"/>
            <w:gridSpan w:val="5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6.  COURSE TITLE</w:t>
            </w:r>
          </w:p>
          <w:p w:rsidR="00782F9C" w:rsidRDefault="00782F9C">
            <w:pPr>
              <w:tabs>
                <w:tab w:val="left" w:pos="180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Girls Circle Facilitator Training, Promoting Resiliency in Adolescent Girls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  <w:tc>
          <w:tcPr>
            <w:tcW w:w="6300" w:type="dxa"/>
            <w:gridSpan w:val="6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7.  TRAINING PROVIDER</w:t>
            </w:r>
          </w:p>
          <w:p w:rsidR="00782F9C" w:rsidRDefault="00782F9C" w:rsidP="00782F9C">
            <w:pPr>
              <w:tabs>
                <w:tab w:val="left" w:pos="162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One Circle Foundation</w:t>
            </w:r>
          </w:p>
        </w:tc>
        <w:tc>
          <w:tcPr>
            <w:tcW w:w="2700" w:type="dxa"/>
            <w:gridSpan w:val="4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8.  TELEPHONE NUMBER</w:t>
            </w:r>
          </w:p>
          <w:p w:rsidR="00782F9C" w:rsidRDefault="00782F9C" w:rsidP="00782F9C">
            <w:pPr>
              <w:spacing w:before="60" w:after="60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sz w:val="16"/>
              </w:rPr>
              <w:t>415-419-5119</w:t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440"/>
          <w:jc w:val="center"/>
        </w:trPr>
        <w:tc>
          <w:tcPr>
            <w:tcW w:w="12132" w:type="dxa"/>
            <w:gridSpan w:val="11"/>
            <w:tcBorders>
              <w:top w:val="nil"/>
              <w:bottom w:val="double" w:sz="6" w:space="0" w:color="auto"/>
              <w:right w:val="nil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9.  LIST ONLY INSTRUCTORS FOR THIS COURSE PRESENTATION</w:t>
            </w:r>
          </w:p>
          <w:p w:rsidR="00782F9C" w:rsidRDefault="00782F9C" w:rsidP="00782F9C">
            <w:pPr>
              <w:tabs>
                <w:tab w:val="left" w:pos="180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Giovanna Taormina, Executive Director &amp; Victoria Mahand, Trainer</w:t>
            </w:r>
          </w:p>
        </w:tc>
        <w:tc>
          <w:tcPr>
            <w:tcW w:w="2700" w:type="dxa"/>
            <w:gridSpan w:val="4"/>
            <w:tcBorders>
              <w:top w:val="nil"/>
              <w:left w:val="single" w:sz="6" w:space="0" w:color="auto"/>
              <w:bottom w:val="double" w:sz="6" w:space="0" w:color="auto"/>
            </w:tcBorders>
          </w:tcPr>
          <w:p w:rsidR="00782F9C" w:rsidRDefault="00782F9C">
            <w:pPr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10.  TOTAL PARTICIPANTS</w:t>
            </w:r>
          </w:p>
          <w:p w:rsidR="00782F9C" w:rsidRDefault="00782F9C">
            <w:pPr>
              <w:tabs>
                <w:tab w:val="left" w:pos="223"/>
              </w:tabs>
              <w:spacing w:before="6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  <w:r>
              <w:rPr>
                <w:rFonts w:ascii="Arial" w:hAnsi="Arial"/>
                <w:sz w:val="16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val="432"/>
          <w:jc w:val="center"/>
        </w:trPr>
        <w:tc>
          <w:tcPr>
            <w:tcW w:w="4212" w:type="dxa"/>
            <w:gridSpan w:val="3"/>
            <w:vMerge w:val="restart"/>
            <w:tcBorders>
              <w:top w:val="nil"/>
              <w:bottom w:val="nil"/>
              <w:right w:val="single" w:sz="6" w:space="0" w:color="auto"/>
            </w:tcBorders>
            <w:shd w:val="pct12" w:color="auto" w:fill="auto"/>
          </w:tcPr>
          <w:p w:rsidR="00782F9C" w:rsidRDefault="00782F9C">
            <w:pPr>
              <w:spacing w:before="3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 w:cs="Arial"/>
                <w:b/>
                <w:sz w:val="14"/>
              </w:rPr>
              <w:t>11</w:t>
            </w:r>
            <w:r>
              <w:rPr>
                <w:b/>
                <w:sz w:val="14"/>
              </w:rPr>
              <w:t>.</w:t>
            </w:r>
            <w:r>
              <w:rPr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 xml:space="preserve"> NAME (LAST, FIRST, MIDDLE INITIAL)</w:t>
            </w:r>
          </w:p>
          <w:p w:rsidR="00782F9C" w:rsidRDefault="00782F9C">
            <w:pPr>
              <w:jc w:val="center"/>
              <w:rPr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(TYPE OR PRINT LEGIBLY)</w:t>
            </w:r>
          </w:p>
        </w:tc>
        <w:tc>
          <w:tcPr>
            <w:tcW w:w="3510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pct12" w:color="auto" w:fill="auto"/>
          </w:tcPr>
          <w:p w:rsidR="00782F9C" w:rsidRDefault="00782F9C">
            <w:pPr>
              <w:spacing w:before="40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12.  TRAINEE SIGNATURE</w:t>
            </w:r>
          </w:p>
        </w:tc>
        <w:tc>
          <w:tcPr>
            <w:tcW w:w="360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auto"/>
          </w:tcPr>
          <w:p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13.  COMPLETE NAME OF AGENCY</w:t>
            </w: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:rsidR="00782F9C" w:rsidRDefault="00782F9C">
            <w:pPr>
              <w:spacing w:before="2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14.  HOURS ATTENDED</w:t>
            </w:r>
          </w:p>
          <w:p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0"/>
              </w:rPr>
              <w:t>(TO BE COMPLETED BY PROVIDER REPRESENTATIVE ONLY</w:t>
            </w:r>
            <w:r>
              <w:rPr>
                <w:rFonts w:ascii="Arial" w:hAnsi="Arial"/>
                <w:b/>
                <w:sz w:val="12"/>
              </w:rPr>
              <w:t>)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nil"/>
            </w:tcBorders>
            <w:shd w:val="pct12" w:color="auto" w:fill="auto"/>
          </w:tcPr>
          <w:p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15.  CORE COURSE</w:t>
            </w:r>
          </w:p>
          <w:p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 ONLY</w:t>
            </w:r>
          </w:p>
          <w:p w:rsidR="00782F9C" w:rsidRDefault="00782F9C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SATISFACTORY COMPLETION</w:t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12" w:type="dxa"/>
            <w:gridSpan w:val="3"/>
            <w:vMerge/>
            <w:tcBorders>
              <w:top w:val="nil"/>
              <w:bottom w:val="nil"/>
              <w:right w:val="single" w:sz="6" w:space="0" w:color="auto"/>
            </w:tcBorders>
            <w:shd w:val="pct12" w:color="auto" w:fill="auto"/>
          </w:tcPr>
          <w:p w:rsidR="00782F9C" w:rsidRDefault="00782F9C">
            <w:pPr>
              <w:spacing w:before="320"/>
              <w:jc w:val="center"/>
              <w:rPr>
                <w:b/>
                <w:sz w:val="14"/>
              </w:rPr>
            </w:pPr>
          </w:p>
        </w:tc>
        <w:tc>
          <w:tcPr>
            <w:tcW w:w="3510" w:type="dxa"/>
            <w:gridSpan w:val="4"/>
            <w:vMerge/>
            <w:tcBorders>
              <w:top w:val="nil"/>
              <w:bottom w:val="nil"/>
              <w:right w:val="nil"/>
            </w:tcBorders>
            <w:shd w:val="pct12" w:color="auto" w:fill="auto"/>
          </w:tcPr>
          <w:p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3600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pct12" w:color="auto" w:fill="auto"/>
          </w:tcPr>
          <w:p w:rsidR="00782F9C" w:rsidRDefault="00782F9C">
            <w:pPr>
              <w:spacing w:before="40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12" w:color="auto" w:fill="auto"/>
          </w:tcPr>
          <w:p w:rsidR="00782F9C" w:rsidRDefault="00782F9C">
            <w:pPr>
              <w:spacing w:before="20"/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12" w:color="auto" w:fill="auto"/>
          </w:tcPr>
          <w:p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YES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  <w:shd w:val="pct12" w:color="auto" w:fill="auto"/>
          </w:tcPr>
          <w:p w:rsidR="00782F9C" w:rsidRDefault="00782F9C">
            <w:pPr>
              <w:spacing w:before="6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</w:t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double" w:sz="6" w:space="0" w:color="auto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double" w:sz="6" w:space="0" w:color="auto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spacing w:before="40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5.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6.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7.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8.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9.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10.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11.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13.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14.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15.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16.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17.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18.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nil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19.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single" w:sz="6" w:space="0" w:color="auto"/>
              <w:bottom w:val="single" w:sz="6" w:space="0" w:color="auto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  <w:jc w:val="center"/>
        </w:trPr>
        <w:tc>
          <w:tcPr>
            <w:tcW w:w="4212" w:type="dxa"/>
            <w:gridSpan w:val="3"/>
            <w:tcBorders>
              <w:top w:val="nil"/>
              <w:bottom w:val="nil"/>
              <w:right w:val="single" w:sz="6" w:space="0" w:color="auto"/>
            </w:tcBorders>
            <w:vAlign w:val="center"/>
          </w:tcPr>
          <w:p w:rsidR="00782F9C" w:rsidRDefault="00782F9C">
            <w:pPr>
              <w:tabs>
                <w:tab w:val="left" w:pos="45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20.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3510" w:type="dxa"/>
            <w:gridSpan w:val="4"/>
            <w:tcBorders>
              <w:top w:val="nil"/>
              <w:bottom w:val="nil"/>
              <w:right w:val="nil"/>
            </w:tcBorders>
          </w:tcPr>
          <w:p w:rsidR="00782F9C" w:rsidRDefault="00782F9C"/>
        </w:tc>
        <w:tc>
          <w:tcPr>
            <w:tcW w:w="3600" w:type="dxa"/>
            <w:gridSpan w:val="3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782F9C" w:rsidRDefault="00782F9C">
            <w:pPr>
              <w:spacing w:before="60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26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nil"/>
            </w:tcBorders>
          </w:tcPr>
          <w:p w:rsidR="00782F9C" w:rsidRDefault="00782F9C">
            <w:pPr>
              <w:spacing w:before="6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4832" w:type="dxa"/>
            <w:gridSpan w:val="15"/>
            <w:tcBorders>
              <w:top w:val="double" w:sz="6" w:space="0" w:color="auto"/>
              <w:bottom w:val="nil"/>
            </w:tcBorders>
          </w:tcPr>
          <w:p w:rsidR="00782F9C" w:rsidRDefault="00782F9C">
            <w:pPr>
              <w:spacing w:before="60" w:after="6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  I CERTIFY THE ABOVE INFORMATION IS CORRECT</w:t>
            </w:r>
          </w:p>
        </w:tc>
      </w:tr>
      <w:tr w:rsidR="00782F9C">
        <w:tblPrEx>
          <w:tblCellMar>
            <w:top w:w="0" w:type="dxa"/>
            <w:bottom w:w="0" w:type="dxa"/>
          </w:tblCellMar>
        </w:tblPrEx>
        <w:trPr>
          <w:cantSplit/>
          <w:trHeight w:hRule="exact" w:val="440"/>
          <w:jc w:val="center"/>
        </w:trPr>
        <w:tc>
          <w:tcPr>
            <w:tcW w:w="9162" w:type="dxa"/>
            <w:gridSpan w:val="8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NAME AND TITLE</w:t>
            </w:r>
          </w:p>
          <w:p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Giovanna Taormina, Executive Director</w:t>
            </w:r>
          </w:p>
          <w:p w:rsidR="00782F9C" w:rsidRPr="00FB4BBB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</w:p>
          <w:p w:rsidR="00782F9C" w:rsidRDefault="00782F9C" w:rsidP="00782F9C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3330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:rsidR="00782F9C" w:rsidRDefault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AUTHORIZED SIGNATURE</w:t>
            </w:r>
          </w:p>
        </w:tc>
        <w:tc>
          <w:tcPr>
            <w:tcW w:w="234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</w:tcPr>
          <w:p w:rsidR="00782F9C" w:rsidRDefault="00782F9C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DATE</w:t>
            </w:r>
          </w:p>
          <w:p w:rsidR="00782F9C" w:rsidRDefault="00782F9C">
            <w:pPr>
              <w:spacing w:before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sz w:val="16"/>
              </w:rPr>
              <w:instrText xml:space="preserve"> FORMTEXT </w:instrText>
            </w:r>
            <w:r>
              <w:rPr>
                <w:rFonts w:ascii="Arial" w:hAnsi="Arial"/>
                <w:sz w:val="16"/>
              </w:rPr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noProof/>
                <w:sz w:val="16"/>
              </w:rPr>
              <w:t> </w:t>
            </w:r>
            <w:r>
              <w:rPr>
                <w:rFonts w:ascii="Arial" w:hAnsi="Arial"/>
                <w:sz w:val="16"/>
              </w:rPr>
              <w:fldChar w:fldCharType="end"/>
            </w:r>
          </w:p>
        </w:tc>
      </w:tr>
    </w:tbl>
    <w:p w:rsidR="00782F9C" w:rsidRDefault="00782F9C" w:rsidP="00782F9C"/>
    <w:sectPr w:rsidR="00782F9C">
      <w:pgSz w:w="15840" w:h="12240" w:orient="landscape" w:code="1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5E3" w:rsidRDefault="002F55E3">
      <w:r>
        <w:separator/>
      </w:r>
    </w:p>
  </w:endnote>
  <w:endnote w:type="continuationSeparator" w:id="0">
    <w:p w:rsidR="002F55E3" w:rsidRDefault="002F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5E3" w:rsidRDefault="002F55E3">
      <w:r>
        <w:separator/>
      </w:r>
    </w:p>
  </w:footnote>
  <w:footnote w:type="continuationSeparator" w:id="0">
    <w:p w:rsidR="002F55E3" w:rsidRDefault="002F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7ECAA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D5BD3"/>
    <w:multiLevelType w:val="hybridMultilevel"/>
    <w:tmpl w:val="043E40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24398A"/>
    <w:multiLevelType w:val="hybridMultilevel"/>
    <w:tmpl w:val="7A7C4EA0"/>
    <w:lvl w:ilvl="0" w:tplc="DB94775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0C05D4"/>
    <w:multiLevelType w:val="hybridMultilevel"/>
    <w:tmpl w:val="8E4A4150"/>
    <w:lvl w:ilvl="0" w:tplc="105254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671F2"/>
    <w:multiLevelType w:val="hybridMultilevel"/>
    <w:tmpl w:val="CD223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CE6561"/>
    <w:multiLevelType w:val="hybridMultilevel"/>
    <w:tmpl w:val="D2524CC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B7786E"/>
    <w:multiLevelType w:val="hybridMultilevel"/>
    <w:tmpl w:val="11868F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7ED14B9"/>
    <w:multiLevelType w:val="hybridMultilevel"/>
    <w:tmpl w:val="BD4460E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F343456"/>
    <w:multiLevelType w:val="hybridMultilevel"/>
    <w:tmpl w:val="9806B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49"/>
    <w:rsid w:val="00027F04"/>
    <w:rsid w:val="00191839"/>
    <w:rsid w:val="002A54F0"/>
    <w:rsid w:val="002F55E3"/>
    <w:rsid w:val="00782F9C"/>
    <w:rsid w:val="007E4649"/>
    <w:rsid w:val="00812501"/>
    <w:rsid w:val="009333BE"/>
    <w:rsid w:val="00F245D5"/>
    <w:rsid w:val="00F674FF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98"/>
      </w:tabs>
      <w:outlineLvl w:val="0"/>
    </w:pPr>
    <w:rPr>
      <w:rFonts w:ascii="Arial" w:hAnsi="Arial"/>
      <w:b/>
      <w:sz w:val="1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/>
      <w:b/>
      <w:sz w:val="1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198"/>
      </w:tabs>
      <w:outlineLvl w:val="0"/>
    </w:pPr>
    <w:rPr>
      <w:rFonts w:ascii="Arial" w:hAnsi="Arial"/>
      <w:b/>
      <w:sz w:val="1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rFonts w:ascii="Arial" w:hAnsi="Arial"/>
      <w:b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iovanna\My%20Documents\a%20lg-pw\Leading%20Girls'%20Circle%20Materials\Handouts-Workshop\STC%20Rost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Settings\Giovanna\My Documents\a lg-pw\Leading Girls' Circle Materials\Handouts-Workshop\STC Roster.dot</Template>
  <TotalTime>0</TotalTime>
  <Pages>1</Pages>
  <Words>479</Words>
  <Characters>2734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STANDARDS AND TRAINING FOR CORRECTIONS PROGRAM</vt:lpstr>
    </vt:vector>
  </TitlesOfParts>
  <Company>Board of Corrections</Company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AND TRAINING FOR CORRECTIONS PROGRAM</dc:title>
  <dc:subject/>
  <dc:creator>Giovanna Taormina</dc:creator>
  <cp:keywords/>
  <cp:lastModifiedBy>Alexander Sung</cp:lastModifiedBy>
  <cp:revision>2</cp:revision>
  <cp:lastPrinted>2015-11-16T18:04:00Z</cp:lastPrinted>
  <dcterms:created xsi:type="dcterms:W3CDTF">2016-04-27T20:43:00Z</dcterms:created>
  <dcterms:modified xsi:type="dcterms:W3CDTF">2016-04-27T20:43:00Z</dcterms:modified>
</cp:coreProperties>
</file>